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23B" w:rsidRDefault="00224AB6">
      <w:pPr>
        <w:pStyle w:val="Title"/>
        <w:jc w:val="right"/>
      </w:pPr>
      <w:r>
        <w:t>Indonesian Research Citation Index (IRCI)</w:t>
      </w:r>
    </w:p>
    <w:p w:rsidR="00470F5A" w:rsidRDefault="00852FFB">
      <w:pPr>
        <w:pStyle w:val="Title"/>
        <w:jc w:val="right"/>
      </w:pPr>
      <w:fldSimple w:instr="title  \* Mergeformat ">
        <w:r w:rsidR="00224AB6">
          <w:t>Us</w:t>
        </w:r>
        <w:r w:rsidR="00470F5A">
          <w:t xml:space="preserve">e Case Specification: </w:t>
        </w:r>
      </w:fldSimple>
    </w:p>
    <w:p w:rsidR="00E9723B" w:rsidRDefault="00411FDE">
      <w:pPr>
        <w:pStyle w:val="Title"/>
        <w:jc w:val="right"/>
      </w:pPr>
      <w:r>
        <w:t>Show Scholar Profile</w:t>
      </w:r>
    </w:p>
    <w:p w:rsidR="00E9723B" w:rsidRDefault="00E9723B">
      <w:pPr>
        <w:pStyle w:val="Title"/>
        <w:jc w:val="right"/>
      </w:pPr>
    </w:p>
    <w:p w:rsidR="00E9723B" w:rsidRDefault="00411FDE" w:rsidP="00411FDE">
      <w:pPr>
        <w:pStyle w:val="Title"/>
        <w:jc w:val="right"/>
      </w:pPr>
      <w:r>
        <w:rPr>
          <w:sz w:val="28"/>
        </w:rPr>
        <w:t>Version 1.0</w:t>
      </w:r>
      <w:r w:rsidR="00DF4921">
        <w:t xml:space="preserve"> </w:t>
      </w:r>
    </w:p>
    <w:p w:rsidR="00E9723B" w:rsidRDefault="00E9723B"/>
    <w:p w:rsidR="00E9723B" w:rsidRDefault="00E9723B">
      <w:pPr>
        <w:pStyle w:val="BodyText"/>
      </w:pPr>
    </w:p>
    <w:p w:rsidR="00E9723B" w:rsidRDefault="00E9723B">
      <w:pPr>
        <w:pStyle w:val="BodyText"/>
      </w:pPr>
    </w:p>
    <w:p w:rsidR="00E9723B" w:rsidRDefault="00E9723B">
      <w:pPr>
        <w:sectPr w:rsidR="00E9723B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9723B" w:rsidRDefault="00DF4921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9723B">
        <w:tc>
          <w:tcPr>
            <w:tcW w:w="2304" w:type="dxa"/>
          </w:tcPr>
          <w:p w:rsidR="00E9723B" w:rsidRDefault="00DF49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9723B" w:rsidRDefault="00DF49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9723B" w:rsidRDefault="00DF49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9723B" w:rsidRDefault="00DF492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9723B">
        <w:tc>
          <w:tcPr>
            <w:tcW w:w="2304" w:type="dxa"/>
          </w:tcPr>
          <w:p w:rsidR="00E9723B" w:rsidRDefault="00E9723B">
            <w:pPr>
              <w:pStyle w:val="Tabletext"/>
            </w:pPr>
          </w:p>
        </w:tc>
        <w:tc>
          <w:tcPr>
            <w:tcW w:w="1152" w:type="dxa"/>
          </w:tcPr>
          <w:p w:rsidR="00E9723B" w:rsidRDefault="00E9723B">
            <w:pPr>
              <w:pStyle w:val="Tabletext"/>
            </w:pPr>
          </w:p>
        </w:tc>
        <w:tc>
          <w:tcPr>
            <w:tcW w:w="3744" w:type="dxa"/>
          </w:tcPr>
          <w:p w:rsidR="00E9723B" w:rsidRDefault="00E9723B">
            <w:pPr>
              <w:pStyle w:val="Tabletext"/>
            </w:pPr>
          </w:p>
        </w:tc>
        <w:tc>
          <w:tcPr>
            <w:tcW w:w="2304" w:type="dxa"/>
          </w:tcPr>
          <w:p w:rsidR="00E9723B" w:rsidRDefault="00E9723B">
            <w:pPr>
              <w:pStyle w:val="Tabletext"/>
            </w:pPr>
          </w:p>
        </w:tc>
      </w:tr>
      <w:tr w:rsidR="00E9723B">
        <w:tc>
          <w:tcPr>
            <w:tcW w:w="2304" w:type="dxa"/>
          </w:tcPr>
          <w:p w:rsidR="00E9723B" w:rsidRDefault="00E9723B">
            <w:pPr>
              <w:pStyle w:val="Tabletext"/>
            </w:pPr>
          </w:p>
        </w:tc>
        <w:tc>
          <w:tcPr>
            <w:tcW w:w="1152" w:type="dxa"/>
          </w:tcPr>
          <w:p w:rsidR="00E9723B" w:rsidRDefault="00E9723B">
            <w:pPr>
              <w:pStyle w:val="Tabletext"/>
            </w:pPr>
          </w:p>
        </w:tc>
        <w:tc>
          <w:tcPr>
            <w:tcW w:w="3744" w:type="dxa"/>
          </w:tcPr>
          <w:p w:rsidR="00E9723B" w:rsidRDefault="00E9723B">
            <w:pPr>
              <w:pStyle w:val="Tabletext"/>
            </w:pPr>
          </w:p>
        </w:tc>
        <w:tc>
          <w:tcPr>
            <w:tcW w:w="2304" w:type="dxa"/>
          </w:tcPr>
          <w:p w:rsidR="00E9723B" w:rsidRDefault="00E9723B">
            <w:pPr>
              <w:pStyle w:val="Tabletext"/>
            </w:pPr>
          </w:p>
        </w:tc>
      </w:tr>
      <w:tr w:rsidR="00E9723B">
        <w:tc>
          <w:tcPr>
            <w:tcW w:w="2304" w:type="dxa"/>
          </w:tcPr>
          <w:p w:rsidR="00E9723B" w:rsidRDefault="00E9723B">
            <w:pPr>
              <w:pStyle w:val="Tabletext"/>
            </w:pPr>
          </w:p>
        </w:tc>
        <w:tc>
          <w:tcPr>
            <w:tcW w:w="1152" w:type="dxa"/>
          </w:tcPr>
          <w:p w:rsidR="00E9723B" w:rsidRDefault="00E9723B">
            <w:pPr>
              <w:pStyle w:val="Tabletext"/>
            </w:pPr>
          </w:p>
        </w:tc>
        <w:tc>
          <w:tcPr>
            <w:tcW w:w="3744" w:type="dxa"/>
          </w:tcPr>
          <w:p w:rsidR="00E9723B" w:rsidRDefault="00E9723B">
            <w:pPr>
              <w:pStyle w:val="Tabletext"/>
            </w:pPr>
          </w:p>
        </w:tc>
        <w:tc>
          <w:tcPr>
            <w:tcW w:w="2304" w:type="dxa"/>
          </w:tcPr>
          <w:p w:rsidR="00E9723B" w:rsidRDefault="00E9723B">
            <w:pPr>
              <w:pStyle w:val="Tabletext"/>
            </w:pPr>
          </w:p>
        </w:tc>
      </w:tr>
      <w:tr w:rsidR="00E9723B">
        <w:tc>
          <w:tcPr>
            <w:tcW w:w="2304" w:type="dxa"/>
          </w:tcPr>
          <w:p w:rsidR="00E9723B" w:rsidRDefault="00E9723B">
            <w:pPr>
              <w:pStyle w:val="Tabletext"/>
            </w:pPr>
          </w:p>
        </w:tc>
        <w:tc>
          <w:tcPr>
            <w:tcW w:w="1152" w:type="dxa"/>
          </w:tcPr>
          <w:p w:rsidR="00E9723B" w:rsidRDefault="00E9723B">
            <w:pPr>
              <w:pStyle w:val="Tabletext"/>
            </w:pPr>
          </w:p>
        </w:tc>
        <w:tc>
          <w:tcPr>
            <w:tcW w:w="3744" w:type="dxa"/>
          </w:tcPr>
          <w:p w:rsidR="00E9723B" w:rsidRDefault="00E9723B">
            <w:pPr>
              <w:pStyle w:val="Tabletext"/>
            </w:pPr>
          </w:p>
        </w:tc>
        <w:tc>
          <w:tcPr>
            <w:tcW w:w="2304" w:type="dxa"/>
          </w:tcPr>
          <w:p w:rsidR="00E9723B" w:rsidRDefault="00E9723B">
            <w:pPr>
              <w:pStyle w:val="Tabletext"/>
            </w:pPr>
          </w:p>
        </w:tc>
      </w:tr>
    </w:tbl>
    <w:p w:rsidR="00E9723B" w:rsidRDefault="00E9723B"/>
    <w:p w:rsidR="00E9723B" w:rsidRDefault="00DF4921">
      <w:pPr>
        <w:pStyle w:val="Title"/>
      </w:pPr>
      <w:r>
        <w:br w:type="page"/>
      </w:r>
      <w:r>
        <w:lastRenderedPageBreak/>
        <w:t>Table of Contents</w:t>
      </w:r>
    </w:p>
    <w:p w:rsidR="00524E84" w:rsidRDefault="00DF492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24E84">
        <w:rPr>
          <w:noProof/>
        </w:rPr>
        <w:t>1.</w:t>
      </w:r>
      <w:r w:rsidR="00524E8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24E84">
        <w:rPr>
          <w:noProof/>
        </w:rPr>
        <w:t>Use Case Name</w:t>
      </w:r>
      <w:r w:rsidR="00524E84">
        <w:rPr>
          <w:noProof/>
        </w:rPr>
        <w:tab/>
      </w:r>
      <w:r w:rsidR="00524E84">
        <w:rPr>
          <w:noProof/>
        </w:rPr>
        <w:fldChar w:fldCharType="begin"/>
      </w:r>
      <w:r w:rsidR="00524E84">
        <w:rPr>
          <w:noProof/>
        </w:rPr>
        <w:instrText xml:space="preserve"> PAGEREF _Toc469676153 \h </w:instrText>
      </w:r>
      <w:r w:rsidR="00524E84">
        <w:rPr>
          <w:noProof/>
        </w:rPr>
      </w:r>
      <w:r w:rsidR="00524E84">
        <w:rPr>
          <w:noProof/>
        </w:rPr>
        <w:fldChar w:fldCharType="separate"/>
      </w:r>
      <w:r w:rsidR="00524E84">
        <w:rPr>
          <w:noProof/>
        </w:rPr>
        <w:t>4</w:t>
      </w:r>
      <w:r w:rsidR="00524E84">
        <w:rPr>
          <w:noProof/>
        </w:rPr>
        <w:fldChar w:fldCharType="end"/>
      </w:r>
    </w:p>
    <w:p w:rsidR="00524E84" w:rsidRDefault="00524E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4E84" w:rsidRDefault="00524E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4E84" w:rsidRDefault="00524E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4E84" w:rsidRDefault="00524E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4E84" w:rsidRDefault="00524E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4E84" w:rsidRDefault="00524E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4E84" w:rsidRDefault="00524E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4E84" w:rsidRDefault="00524E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4E84" w:rsidRDefault="00524E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Guest Searches Scholar Profile.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_Toc469676162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723B" w:rsidRDefault="00DF4921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224AB6">
          <w:t xml:space="preserve">Use Case Specification: </w:t>
        </w:r>
        <w:r w:rsidR="00411FDE">
          <w:t>Show Scholar Profile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E9723B" w:rsidRDefault="008121B9">
      <w:pPr>
        <w:pStyle w:val="Heading1"/>
      </w:pPr>
      <w:bookmarkStart w:id="2" w:name="_Toc423410238"/>
      <w:bookmarkStart w:id="3" w:name="_Toc425054504"/>
      <w:r>
        <w:t>Show Scholar Profile</w:t>
      </w:r>
      <w:bookmarkStart w:id="4" w:name="_GoBack"/>
      <w:bookmarkEnd w:id="4"/>
    </w:p>
    <w:p w:rsidR="00411FDE" w:rsidRDefault="00DF4921" w:rsidP="00411FDE">
      <w:pPr>
        <w:pStyle w:val="Heading2"/>
      </w:pPr>
      <w:bookmarkStart w:id="5" w:name="_Toc469676154"/>
      <w:r>
        <w:t>Brief Description</w:t>
      </w:r>
      <w:bookmarkEnd w:id="2"/>
      <w:bookmarkEnd w:id="3"/>
      <w:bookmarkEnd w:id="5"/>
    </w:p>
    <w:p w:rsidR="00411FDE" w:rsidRPr="00411FDE" w:rsidRDefault="00411FDE" w:rsidP="00411FDE">
      <w:pPr>
        <w:ind w:left="720"/>
        <w:rPr>
          <w:rFonts w:ascii="Arial" w:hAnsi="Arial" w:cs="Arial"/>
        </w:rPr>
      </w:pPr>
      <w:r w:rsidRPr="00411FDE">
        <w:rPr>
          <w:rFonts w:ascii="Arial" w:hAnsi="Arial" w:cs="Arial"/>
        </w:rPr>
        <w:t>This Use Case represent</w:t>
      </w:r>
      <w:r>
        <w:rPr>
          <w:rFonts w:ascii="Arial" w:hAnsi="Arial" w:cs="Arial"/>
        </w:rPr>
        <w:t>s how a guest can see scholar profile from a researcher.</w:t>
      </w:r>
    </w:p>
    <w:p w:rsidR="00411FDE" w:rsidRPr="00411FDE" w:rsidRDefault="00411FDE" w:rsidP="00411FDE">
      <w:pPr>
        <w:ind w:left="720"/>
      </w:pPr>
    </w:p>
    <w:p w:rsidR="00E9723B" w:rsidRDefault="00DF4921">
      <w:pPr>
        <w:pStyle w:val="Heading1"/>
        <w:widowControl/>
      </w:pPr>
      <w:bookmarkStart w:id="6" w:name="_Toc423410239"/>
      <w:bookmarkStart w:id="7" w:name="_Toc425054505"/>
      <w:bookmarkStart w:id="8" w:name="_Toc469676155"/>
      <w:r>
        <w:t>Flow of Events</w:t>
      </w:r>
      <w:bookmarkEnd w:id="6"/>
      <w:bookmarkEnd w:id="7"/>
      <w:bookmarkEnd w:id="8"/>
    </w:p>
    <w:p w:rsidR="00E9723B" w:rsidRDefault="00DF4921">
      <w:pPr>
        <w:pStyle w:val="Heading2"/>
        <w:widowControl/>
      </w:pPr>
      <w:bookmarkStart w:id="9" w:name="_Toc423410240"/>
      <w:bookmarkStart w:id="10" w:name="_Toc425054506"/>
      <w:bookmarkStart w:id="11" w:name="_Toc469676156"/>
      <w:r>
        <w:t>Basic Flow</w:t>
      </w:r>
      <w:bookmarkEnd w:id="9"/>
      <w:bookmarkEnd w:id="10"/>
      <w:bookmarkEnd w:id="11"/>
    </w:p>
    <w:p w:rsidR="00411FDE" w:rsidRDefault="00411FDE" w:rsidP="00411FDE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Guest clicks researcher’s scholar profile link.</w:t>
      </w:r>
    </w:p>
    <w:p w:rsidR="00E9723B" w:rsidRDefault="00411FDE" w:rsidP="00411FDE">
      <w:pPr>
        <w:pStyle w:val="ListParagraph"/>
        <w:numPr>
          <w:ilvl w:val="0"/>
          <w:numId w:val="23"/>
        </w:numPr>
      </w:pPr>
      <w:r>
        <w:rPr>
          <w:rFonts w:ascii="Arial" w:hAnsi="Arial" w:cs="Arial"/>
        </w:rPr>
        <w:t>System shows researcher’s scholar profile.</w:t>
      </w:r>
    </w:p>
    <w:p w:rsidR="00E9723B" w:rsidRDefault="00DF4921">
      <w:pPr>
        <w:pStyle w:val="Heading2"/>
        <w:widowControl/>
      </w:pPr>
      <w:bookmarkStart w:id="12" w:name="_Toc423410241"/>
      <w:bookmarkStart w:id="13" w:name="_Toc425054507"/>
      <w:bookmarkStart w:id="14" w:name="_Toc469676157"/>
      <w:r>
        <w:t>Alternative Flow</w:t>
      </w:r>
      <w:bookmarkEnd w:id="12"/>
      <w:bookmarkEnd w:id="13"/>
      <w:bookmarkEnd w:id="14"/>
    </w:p>
    <w:p w:rsidR="00C56D52" w:rsidRPr="00C56D52" w:rsidRDefault="00C56D52" w:rsidP="00C56D5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This use case has no alternative flow.</w:t>
      </w:r>
    </w:p>
    <w:p w:rsidR="00E9723B" w:rsidRDefault="00DF4921">
      <w:pPr>
        <w:pStyle w:val="Heading1"/>
      </w:pPr>
      <w:bookmarkStart w:id="15" w:name="_Toc423410251"/>
      <w:bookmarkStart w:id="16" w:name="_Toc425054510"/>
      <w:bookmarkStart w:id="17" w:name="_Toc469676158"/>
      <w:r>
        <w:t>Special Requirements</w:t>
      </w:r>
      <w:bookmarkEnd w:id="15"/>
      <w:bookmarkEnd w:id="16"/>
      <w:bookmarkEnd w:id="17"/>
    </w:p>
    <w:p w:rsidR="00E9723B" w:rsidRDefault="00411FDE" w:rsidP="00411FDE">
      <w:pPr>
        <w:ind w:left="720"/>
      </w:pPr>
      <w:r>
        <w:rPr>
          <w:rFonts w:ascii="Arial" w:hAnsi="Arial" w:cs="Arial"/>
        </w:rPr>
        <w:t>This use case has no special requirements.</w:t>
      </w:r>
    </w:p>
    <w:p w:rsidR="00E9723B" w:rsidRDefault="00DF4921">
      <w:pPr>
        <w:pStyle w:val="Heading1"/>
        <w:widowControl/>
      </w:pPr>
      <w:bookmarkStart w:id="18" w:name="_Toc423410253"/>
      <w:bookmarkStart w:id="19" w:name="_Toc425054512"/>
      <w:bookmarkStart w:id="20" w:name="_Toc469676159"/>
      <w:r>
        <w:t>Pre-Conditions</w:t>
      </w:r>
      <w:bookmarkEnd w:id="18"/>
      <w:bookmarkEnd w:id="19"/>
      <w:bookmarkEnd w:id="20"/>
    </w:p>
    <w:p w:rsidR="00411FDE" w:rsidRPr="00411FDE" w:rsidRDefault="00411FDE" w:rsidP="00411FD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System shows IRCI main page.</w:t>
      </w:r>
    </w:p>
    <w:p w:rsidR="00E9723B" w:rsidRDefault="00DF4921">
      <w:pPr>
        <w:pStyle w:val="Heading1"/>
        <w:widowControl/>
      </w:pPr>
      <w:bookmarkStart w:id="21" w:name="_Toc423410255"/>
      <w:bookmarkStart w:id="22" w:name="_Toc425054514"/>
      <w:bookmarkStart w:id="23" w:name="_Toc469676160"/>
      <w:r>
        <w:t>Post-Conditions</w:t>
      </w:r>
      <w:bookmarkEnd w:id="21"/>
      <w:bookmarkEnd w:id="22"/>
      <w:bookmarkEnd w:id="23"/>
    </w:p>
    <w:p w:rsidR="00411FDE" w:rsidRPr="00C56D52" w:rsidRDefault="00411FDE" w:rsidP="00C56D52">
      <w:pPr>
        <w:ind w:firstLine="720"/>
        <w:rPr>
          <w:rFonts w:ascii="Arial" w:hAnsi="Arial" w:cs="Arial"/>
        </w:rPr>
      </w:pPr>
      <w:r w:rsidRPr="00411FDE">
        <w:rPr>
          <w:rFonts w:ascii="Arial" w:hAnsi="Arial" w:cs="Arial"/>
        </w:rPr>
        <w:t>System shows researcher’s scholar profile.</w:t>
      </w:r>
    </w:p>
    <w:p w:rsidR="00E9723B" w:rsidRDefault="00DF4921">
      <w:pPr>
        <w:pStyle w:val="Heading1"/>
      </w:pPr>
      <w:bookmarkStart w:id="24" w:name="_Toc469676161"/>
      <w:r>
        <w:t>Extension Points</w:t>
      </w:r>
      <w:bookmarkEnd w:id="24"/>
    </w:p>
    <w:p w:rsidR="00E9723B" w:rsidRDefault="00411FDE">
      <w:pPr>
        <w:pStyle w:val="Heading2"/>
      </w:pPr>
      <w:bookmarkStart w:id="25" w:name="_Toc469676162"/>
      <w:r>
        <w:t>Guest Searches Scholar Profile.</w:t>
      </w:r>
      <w:bookmarkEnd w:id="25"/>
    </w:p>
    <w:p w:rsidR="00411FDE" w:rsidRDefault="00411FDE" w:rsidP="00411FDE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Guest inputs key word at search box then click the Search button.</w:t>
      </w:r>
    </w:p>
    <w:p w:rsidR="00224AB6" w:rsidRDefault="00411FDE" w:rsidP="00411FDE">
      <w:pPr>
        <w:pStyle w:val="ListParagraph"/>
        <w:numPr>
          <w:ilvl w:val="0"/>
          <w:numId w:val="24"/>
        </w:numPr>
      </w:pPr>
      <w:r>
        <w:rPr>
          <w:rFonts w:ascii="Arial" w:hAnsi="Arial" w:cs="Arial"/>
        </w:rPr>
        <w:t>System shows the link of scholar profile from researcher that match with the key word.</w:t>
      </w:r>
    </w:p>
    <w:sectPr w:rsidR="00224AB6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05B" w:rsidRDefault="0018105B">
      <w:pPr>
        <w:spacing w:line="240" w:lineRule="auto"/>
      </w:pPr>
      <w:r>
        <w:separator/>
      </w:r>
    </w:p>
  </w:endnote>
  <w:endnote w:type="continuationSeparator" w:id="0">
    <w:p w:rsidR="0018105B" w:rsidRDefault="00181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723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23B" w:rsidRDefault="00DF492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23B" w:rsidRDefault="00DF4921" w:rsidP="00224AB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78282E">
            <w:t>PPL D</w:t>
          </w:r>
          <w:r w:rsidR="00411FDE">
            <w:t xml:space="preserve"> GROUP 1</w:t>
          </w:r>
          <w:r w:rsidR="00224AB6">
            <w:t>, 2016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723B" w:rsidRDefault="00DF492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121B9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E9723B" w:rsidRDefault="00E972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05B" w:rsidRDefault="0018105B">
      <w:pPr>
        <w:spacing w:line="240" w:lineRule="auto"/>
      </w:pPr>
      <w:r>
        <w:separator/>
      </w:r>
    </w:p>
  </w:footnote>
  <w:footnote w:type="continuationSeparator" w:id="0">
    <w:p w:rsidR="0018105B" w:rsidRDefault="001810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23B" w:rsidRDefault="00E9723B">
    <w:pPr>
      <w:rPr>
        <w:sz w:val="24"/>
      </w:rPr>
    </w:pPr>
  </w:p>
  <w:p w:rsidR="00E9723B" w:rsidRDefault="00E9723B">
    <w:pPr>
      <w:pBdr>
        <w:top w:val="single" w:sz="6" w:space="1" w:color="auto"/>
      </w:pBdr>
      <w:rPr>
        <w:sz w:val="24"/>
      </w:rPr>
    </w:pPr>
  </w:p>
  <w:p w:rsidR="00E9723B" w:rsidRDefault="0078282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PPL D</w:t>
    </w:r>
    <w:r w:rsidR="00411FDE">
      <w:rPr>
        <w:rFonts w:ascii="Arial" w:hAnsi="Arial"/>
        <w:b/>
        <w:sz w:val="36"/>
      </w:rPr>
      <w:t xml:space="preserve"> GROUP 1</w:t>
    </w:r>
  </w:p>
  <w:p w:rsidR="00E9723B" w:rsidRDefault="00E9723B">
    <w:pPr>
      <w:pBdr>
        <w:bottom w:val="single" w:sz="6" w:space="1" w:color="auto"/>
      </w:pBdr>
      <w:jc w:val="right"/>
      <w:rPr>
        <w:sz w:val="24"/>
      </w:rPr>
    </w:pPr>
  </w:p>
  <w:p w:rsidR="00E9723B" w:rsidRDefault="00E97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723B">
      <w:tc>
        <w:tcPr>
          <w:tcW w:w="6379" w:type="dxa"/>
        </w:tcPr>
        <w:p w:rsidR="00E9723B" w:rsidRDefault="00224AB6">
          <w:r>
            <w:t>Indonesian Research Citation Index</w:t>
          </w:r>
        </w:p>
      </w:tc>
      <w:tc>
        <w:tcPr>
          <w:tcW w:w="3179" w:type="dxa"/>
        </w:tcPr>
        <w:p w:rsidR="00E9723B" w:rsidRDefault="00411FD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E9723B">
      <w:tc>
        <w:tcPr>
          <w:tcW w:w="6379" w:type="dxa"/>
        </w:tcPr>
        <w:p w:rsidR="00E9723B" w:rsidRDefault="00852FFB" w:rsidP="00164BAD">
          <w:fldSimple w:instr="title  \* Mergeformat ">
            <w:r w:rsidR="00224AB6">
              <w:t>Us</w:t>
            </w:r>
            <w:r w:rsidR="00470F5A">
              <w:t xml:space="preserve">e Case Specification: </w:t>
            </w:r>
          </w:fldSimple>
          <w:r w:rsidR="00411FDE">
            <w:t>Show</w:t>
          </w:r>
          <w:r w:rsidR="00164BAD">
            <w:t xml:space="preserve"> Scholar</w:t>
          </w:r>
          <w:r w:rsidR="00411FDE">
            <w:t xml:space="preserve"> Profile</w:t>
          </w:r>
        </w:p>
      </w:tc>
      <w:tc>
        <w:tcPr>
          <w:tcW w:w="3179" w:type="dxa"/>
        </w:tcPr>
        <w:p w:rsidR="00E9723B" w:rsidRDefault="00411FDE">
          <w:r>
            <w:t xml:space="preserve">  Date:  </w:t>
          </w:r>
          <w:r w:rsidR="00224AB6">
            <w:t>13/DEC</w:t>
          </w:r>
          <w:r w:rsidR="00DF4921">
            <w:t>/</w:t>
          </w:r>
          <w:r>
            <w:t>16</w:t>
          </w:r>
        </w:p>
      </w:tc>
    </w:tr>
    <w:tr w:rsidR="00E9723B">
      <w:tc>
        <w:tcPr>
          <w:tcW w:w="9558" w:type="dxa"/>
          <w:gridSpan w:val="2"/>
        </w:tcPr>
        <w:p w:rsidR="00E9723B" w:rsidRDefault="00E9723B"/>
      </w:tc>
    </w:tr>
  </w:tbl>
  <w:p w:rsidR="00E9723B" w:rsidRDefault="00E97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6631325"/>
    <w:multiLevelType w:val="multilevel"/>
    <w:tmpl w:val="2BAA928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780A31"/>
    <w:multiLevelType w:val="hybridMultilevel"/>
    <w:tmpl w:val="222A1E10"/>
    <w:lvl w:ilvl="0" w:tplc="B7280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7302188"/>
    <w:multiLevelType w:val="hybridMultilevel"/>
    <w:tmpl w:val="69DEC2E0"/>
    <w:lvl w:ilvl="0" w:tplc="BF10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E80AF8"/>
    <w:multiLevelType w:val="hybridMultilevel"/>
    <w:tmpl w:val="4DC28562"/>
    <w:lvl w:ilvl="0" w:tplc="DE2A8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5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9"/>
  </w:num>
  <w:num w:numId="22">
    <w:abstractNumId w:val="4"/>
  </w:num>
  <w:num w:numId="23">
    <w:abstractNumId w:val="18"/>
  </w:num>
  <w:num w:numId="24">
    <w:abstractNumId w:val="7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B6"/>
    <w:rsid w:val="00164BAD"/>
    <w:rsid w:val="0018105B"/>
    <w:rsid w:val="00224AB6"/>
    <w:rsid w:val="003F0277"/>
    <w:rsid w:val="00411FDE"/>
    <w:rsid w:val="00470F5A"/>
    <w:rsid w:val="00524E84"/>
    <w:rsid w:val="00573055"/>
    <w:rsid w:val="00737DD4"/>
    <w:rsid w:val="0078282E"/>
    <w:rsid w:val="008121B9"/>
    <w:rsid w:val="00852FFB"/>
    <w:rsid w:val="00C56D52"/>
    <w:rsid w:val="00DF4921"/>
    <w:rsid w:val="00E9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C62227"/>
  <w15:chartTrackingRefBased/>
  <w15:docId w15:val="{4FE70BCC-FD85-4E4C-8BC2-EF5A81EA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1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E0E0C-A35C-47FA-8500-35D75347E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24</TotalTime>
  <Pages>4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Steven Kurniawan</dc:creator>
  <cp:keywords/>
  <dc:description/>
  <cp:lastModifiedBy>Sani Suprayogi</cp:lastModifiedBy>
  <cp:revision>7</cp:revision>
  <cp:lastPrinted>1899-12-31T17:00:00Z</cp:lastPrinted>
  <dcterms:created xsi:type="dcterms:W3CDTF">2016-12-06T07:07:00Z</dcterms:created>
  <dcterms:modified xsi:type="dcterms:W3CDTF">2016-12-16T13:58:00Z</dcterms:modified>
</cp:coreProperties>
</file>